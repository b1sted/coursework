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5BDFB" w14:textId="77777777" w:rsidR="001F57D1" w:rsidRPr="00777972" w:rsidRDefault="001F57D1" w:rsidP="001F57D1">
      <w:pPr>
        <w:pStyle w:val="Default"/>
        <w:ind w:right="-2"/>
        <w:jc w:val="center"/>
      </w:pPr>
      <w:r w:rsidRPr="00777972">
        <w:t>ФЕДЕРАЛЬНОЕ АГЕНТСТВО СВЯЗИ</w:t>
      </w:r>
    </w:p>
    <w:p w14:paraId="32563408" w14:textId="77777777" w:rsidR="001F57D1" w:rsidRPr="00777972" w:rsidRDefault="001F57D1" w:rsidP="001F57D1">
      <w:pPr>
        <w:pStyle w:val="Default"/>
        <w:jc w:val="center"/>
      </w:pPr>
      <w:r w:rsidRPr="00777972">
        <w:t>Федеральное государственное образовательное бюджетное учреждение</w:t>
      </w:r>
    </w:p>
    <w:p w14:paraId="3016D579" w14:textId="77777777" w:rsidR="001F57D1" w:rsidRPr="00777972" w:rsidRDefault="001F57D1" w:rsidP="001F57D1">
      <w:pPr>
        <w:pStyle w:val="Default"/>
        <w:jc w:val="center"/>
      </w:pPr>
      <w:r w:rsidRPr="00777972">
        <w:t>высшего профессионального образования</w:t>
      </w:r>
    </w:p>
    <w:p w14:paraId="77085021" w14:textId="77777777" w:rsidR="001F57D1" w:rsidRPr="00777972" w:rsidRDefault="001F57D1" w:rsidP="001F57D1">
      <w:pPr>
        <w:pStyle w:val="Default"/>
        <w:jc w:val="center"/>
      </w:pPr>
      <w:r w:rsidRPr="00777972">
        <w:t>«Санкт-Петербургский государственный университет телекоммуникаций</w:t>
      </w:r>
    </w:p>
    <w:p w14:paraId="14F705A4" w14:textId="77777777" w:rsidR="001F57D1" w:rsidRPr="00777972" w:rsidRDefault="001F57D1" w:rsidP="001F57D1">
      <w:pPr>
        <w:pStyle w:val="Default"/>
        <w:pBdr>
          <w:bottom w:val="single" w:sz="4" w:space="1" w:color="auto"/>
        </w:pBdr>
        <w:jc w:val="center"/>
      </w:pPr>
      <w:r w:rsidRPr="00777972">
        <w:t>им. проф. М.А. Бонч-Бруевича»</w:t>
      </w:r>
    </w:p>
    <w:p w14:paraId="63A01D99" w14:textId="77777777" w:rsidR="001F57D1" w:rsidRDefault="001F57D1" w:rsidP="001F57D1">
      <w:pPr>
        <w:pStyle w:val="Default"/>
        <w:spacing w:line="480" w:lineRule="auto"/>
        <w:ind w:firstLine="1701"/>
        <w:rPr>
          <w:sz w:val="28"/>
          <w:szCs w:val="28"/>
        </w:rPr>
      </w:pPr>
    </w:p>
    <w:p w14:paraId="109C5931" w14:textId="77777777" w:rsidR="001F57D1" w:rsidRPr="007838B4" w:rsidRDefault="001F57D1" w:rsidP="001F57D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 w:rsidRPr="00FB01F0">
        <w:rPr>
          <w:sz w:val="28"/>
          <w:szCs w:val="28"/>
          <w:u w:val="single"/>
        </w:rPr>
        <w:t>Информационных технологий и программной инженерии</w:t>
      </w:r>
    </w:p>
    <w:p w14:paraId="591661C6" w14:textId="77777777" w:rsidR="001F57D1" w:rsidRDefault="001F57D1" w:rsidP="001F57D1">
      <w:pPr>
        <w:pStyle w:val="Default"/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Программной инженерии и вычислительной техники</w:t>
      </w:r>
    </w:p>
    <w:p w14:paraId="4AB1D2E1" w14:textId="77777777" w:rsidR="001F57D1" w:rsidRDefault="001F57D1" w:rsidP="001F57D1">
      <w:pPr>
        <w:pStyle w:val="Default"/>
        <w:jc w:val="center"/>
        <w:rPr>
          <w:sz w:val="32"/>
          <w:szCs w:val="32"/>
        </w:rPr>
      </w:pPr>
    </w:p>
    <w:p w14:paraId="22F3D56F" w14:textId="77777777" w:rsidR="001F57D1" w:rsidRDefault="001F57D1" w:rsidP="001F57D1">
      <w:pPr>
        <w:pStyle w:val="Default"/>
        <w:jc w:val="center"/>
        <w:rPr>
          <w:sz w:val="32"/>
          <w:szCs w:val="32"/>
        </w:rPr>
      </w:pPr>
    </w:p>
    <w:p w14:paraId="7F4FD90A" w14:textId="77777777" w:rsidR="001F57D1" w:rsidRDefault="001F57D1" w:rsidP="001F57D1">
      <w:pPr>
        <w:pStyle w:val="Default"/>
        <w:jc w:val="center"/>
        <w:rPr>
          <w:sz w:val="32"/>
          <w:szCs w:val="32"/>
        </w:rPr>
      </w:pPr>
    </w:p>
    <w:p w14:paraId="35464D0B" w14:textId="77777777" w:rsidR="001F57D1" w:rsidRDefault="001F57D1" w:rsidP="001F57D1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14:paraId="650674F0" w14:textId="77777777" w:rsidR="001F57D1" w:rsidRDefault="001F57D1" w:rsidP="001F57D1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 w14:paraId="43C10224" w14:textId="77777777" w:rsidR="001F57D1" w:rsidRDefault="001F57D1" w:rsidP="001F57D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«Программирование»</w:t>
      </w:r>
    </w:p>
    <w:p w14:paraId="5E7BE895" w14:textId="77777777" w:rsidR="001F57D1" w:rsidRDefault="001F57D1" w:rsidP="001F57D1">
      <w:pPr>
        <w:pStyle w:val="Default"/>
        <w:spacing w:line="72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тема: </w:t>
      </w:r>
      <w:r w:rsidRPr="00854BD7">
        <w:rPr>
          <w:sz w:val="32"/>
          <w:szCs w:val="32"/>
        </w:rPr>
        <w:t>Анализ сигнала на выходе электрической цепи</w:t>
      </w:r>
    </w:p>
    <w:p w14:paraId="52967D3C" w14:textId="77777777" w:rsidR="001F57D1" w:rsidRDefault="001F57D1" w:rsidP="001F57D1">
      <w:pPr>
        <w:pStyle w:val="Default"/>
      </w:pPr>
    </w:p>
    <w:p w14:paraId="724F5038" w14:textId="77777777" w:rsidR="001F57D1" w:rsidRDefault="001F57D1" w:rsidP="001F57D1">
      <w:pPr>
        <w:pStyle w:val="Default"/>
        <w:ind w:left="4678"/>
        <w:rPr>
          <w:sz w:val="28"/>
          <w:szCs w:val="28"/>
        </w:rPr>
      </w:pPr>
    </w:p>
    <w:p w14:paraId="67C563FC" w14:textId="77777777" w:rsidR="001F57D1" w:rsidRDefault="001F57D1" w:rsidP="001F57D1">
      <w:pPr>
        <w:pStyle w:val="Default"/>
        <w:ind w:left="3544"/>
        <w:rPr>
          <w:sz w:val="28"/>
          <w:szCs w:val="28"/>
        </w:rPr>
      </w:pPr>
      <w:r w:rsidRPr="00B27E9F">
        <w:rPr>
          <w:sz w:val="28"/>
          <w:szCs w:val="28"/>
        </w:rPr>
        <w:t xml:space="preserve">Передаточная характеристика – </w:t>
      </w:r>
      <w:r>
        <w:rPr>
          <w:sz w:val="28"/>
          <w:szCs w:val="28"/>
        </w:rPr>
        <w:t>___</w:t>
      </w:r>
      <w:r w:rsidRPr="00B27E9F">
        <w:rPr>
          <w:sz w:val="28"/>
          <w:szCs w:val="28"/>
        </w:rPr>
        <w:t xml:space="preserve"> вариант</w:t>
      </w:r>
    </w:p>
    <w:p w14:paraId="1A99AD44" w14:textId="77777777" w:rsidR="001F57D1" w:rsidRPr="00B27E9F" w:rsidRDefault="001F57D1" w:rsidP="001F57D1">
      <w:pPr>
        <w:pStyle w:val="Default"/>
        <w:ind w:left="3544"/>
        <w:rPr>
          <w:sz w:val="28"/>
          <w:szCs w:val="28"/>
        </w:rPr>
      </w:pPr>
    </w:p>
    <w:p w14:paraId="1498C0B4" w14:textId="77777777" w:rsidR="001F57D1" w:rsidRDefault="001F57D1" w:rsidP="001F57D1">
      <w:pPr>
        <w:pStyle w:val="Default"/>
        <w:ind w:left="3544"/>
        <w:rPr>
          <w:sz w:val="28"/>
          <w:szCs w:val="28"/>
        </w:rPr>
      </w:pPr>
      <w:r w:rsidRPr="00B27E9F">
        <w:rPr>
          <w:sz w:val="28"/>
          <w:szCs w:val="28"/>
        </w:rPr>
        <w:t xml:space="preserve">Входной сигнал – </w:t>
      </w:r>
      <w:r>
        <w:rPr>
          <w:sz w:val="28"/>
          <w:szCs w:val="28"/>
        </w:rPr>
        <w:t>___</w:t>
      </w:r>
      <w:r w:rsidRPr="00B27E9F">
        <w:rPr>
          <w:sz w:val="28"/>
          <w:szCs w:val="28"/>
        </w:rPr>
        <w:t xml:space="preserve"> вариант</w:t>
      </w:r>
    </w:p>
    <w:p w14:paraId="4325794E" w14:textId="77777777" w:rsidR="001F57D1" w:rsidRDefault="001F57D1" w:rsidP="001F57D1">
      <w:pPr>
        <w:pStyle w:val="Default"/>
        <w:ind w:left="4678"/>
        <w:rPr>
          <w:sz w:val="28"/>
          <w:szCs w:val="28"/>
        </w:rPr>
      </w:pPr>
    </w:p>
    <w:p w14:paraId="0FAB7CDB" w14:textId="77777777" w:rsidR="001F57D1" w:rsidRDefault="001F57D1" w:rsidP="001F57D1">
      <w:pPr>
        <w:pStyle w:val="Default"/>
        <w:ind w:left="4678"/>
        <w:rPr>
          <w:sz w:val="28"/>
          <w:szCs w:val="28"/>
        </w:rPr>
      </w:pPr>
    </w:p>
    <w:p w14:paraId="40E19707" w14:textId="77777777" w:rsidR="001F57D1" w:rsidRDefault="001F57D1" w:rsidP="001F57D1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Выполнил студент(ка):</w:t>
      </w:r>
    </w:p>
    <w:p w14:paraId="296BCD99" w14:textId="77777777" w:rsidR="001F57D1" w:rsidRDefault="001F57D1" w:rsidP="001F57D1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______________________ ________</w:t>
      </w:r>
      <w:r w:rsidRPr="00B27E9F">
        <w:rPr>
          <w:sz w:val="26"/>
          <w:szCs w:val="26"/>
        </w:rPr>
        <w:t>____</w:t>
      </w:r>
      <w:r>
        <w:rPr>
          <w:sz w:val="26"/>
          <w:szCs w:val="26"/>
        </w:rPr>
        <w:t>_</w:t>
      </w:r>
    </w:p>
    <w:p w14:paraId="27BB2932" w14:textId="77777777" w:rsidR="001F57D1" w:rsidRDefault="001F57D1" w:rsidP="001F57D1">
      <w:pPr>
        <w:pStyle w:val="Default"/>
        <w:ind w:left="5386" w:firstLine="278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(Ф.И.О., № группы) </w:t>
      </w:r>
      <w:r>
        <w:rPr>
          <w:i/>
          <w:iCs/>
          <w:sz w:val="22"/>
          <w:szCs w:val="22"/>
        </w:rPr>
        <w:tab/>
        <w:t>(подпись)</w:t>
      </w:r>
    </w:p>
    <w:p w14:paraId="522828FF" w14:textId="77777777" w:rsidR="001F57D1" w:rsidRDefault="001F57D1" w:rsidP="001F57D1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Дата выполнения:</w:t>
      </w:r>
    </w:p>
    <w:p w14:paraId="69B9A390" w14:textId="77777777" w:rsidR="001F57D1" w:rsidRDefault="001F57D1" w:rsidP="001F57D1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«______» ___________________</w:t>
      </w:r>
      <w:r w:rsidRPr="00B27E9F">
        <w:rPr>
          <w:sz w:val="26"/>
          <w:szCs w:val="26"/>
        </w:rPr>
        <w:t>__</w:t>
      </w:r>
      <w:r>
        <w:rPr>
          <w:sz w:val="26"/>
          <w:szCs w:val="26"/>
        </w:rPr>
        <w:t>_2025г</w:t>
      </w:r>
    </w:p>
    <w:p w14:paraId="11C4BEDB" w14:textId="77777777" w:rsidR="001F57D1" w:rsidRDefault="001F57D1" w:rsidP="001F57D1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43DA8E7B" w14:textId="77777777" w:rsidR="001F57D1" w:rsidRPr="00B27E9F" w:rsidRDefault="001F57D1" w:rsidP="001F57D1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______________________ _________</w:t>
      </w:r>
      <w:r w:rsidRPr="003C4D50">
        <w:rPr>
          <w:sz w:val="26"/>
          <w:szCs w:val="26"/>
        </w:rPr>
        <w:t>_</w:t>
      </w:r>
      <w:r w:rsidRPr="00B27E9F">
        <w:rPr>
          <w:sz w:val="26"/>
          <w:szCs w:val="26"/>
        </w:rPr>
        <w:t>___</w:t>
      </w:r>
    </w:p>
    <w:p w14:paraId="3298E3FE" w14:textId="77777777" w:rsidR="001F57D1" w:rsidRDefault="001F57D1" w:rsidP="001F57D1">
      <w:pPr>
        <w:pStyle w:val="Default"/>
        <w:spacing w:line="720" w:lineRule="auto"/>
        <w:ind w:left="5386" w:firstLine="27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(Ф.И.О.)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(подпись)</w:t>
      </w:r>
    </w:p>
    <w:p w14:paraId="2E6F62EA" w14:textId="77777777" w:rsidR="001F57D1" w:rsidRDefault="001F57D1" w:rsidP="001F57D1">
      <w:pPr>
        <w:pStyle w:val="Default"/>
        <w:jc w:val="center"/>
        <w:rPr>
          <w:sz w:val="28"/>
          <w:szCs w:val="28"/>
        </w:rPr>
      </w:pPr>
    </w:p>
    <w:p w14:paraId="0232641B" w14:textId="77777777" w:rsidR="001F57D1" w:rsidRDefault="001F57D1" w:rsidP="001F57D1">
      <w:pPr>
        <w:pStyle w:val="Default"/>
        <w:jc w:val="center"/>
        <w:rPr>
          <w:sz w:val="28"/>
          <w:szCs w:val="28"/>
        </w:rPr>
      </w:pPr>
    </w:p>
    <w:p w14:paraId="62372304" w14:textId="77777777" w:rsidR="001F57D1" w:rsidRDefault="001F57D1" w:rsidP="001F57D1">
      <w:pPr>
        <w:pStyle w:val="Default"/>
        <w:jc w:val="center"/>
        <w:rPr>
          <w:sz w:val="28"/>
          <w:szCs w:val="28"/>
        </w:rPr>
      </w:pPr>
    </w:p>
    <w:p w14:paraId="78474E08" w14:textId="77777777" w:rsidR="001F57D1" w:rsidRDefault="001F57D1" w:rsidP="001F57D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2898A3B" w14:textId="77777777" w:rsidR="001F57D1" w:rsidRPr="007838B4" w:rsidRDefault="001F57D1" w:rsidP="001F57D1">
      <w:pPr>
        <w:jc w:val="center"/>
        <w:rPr>
          <w:rFonts w:ascii="Times New Roman" w:hAnsi="Times New Roman"/>
          <w:color w:val="000000"/>
          <w:sz w:val="23"/>
          <w:szCs w:val="23"/>
        </w:rPr>
      </w:pPr>
      <w:r>
        <w:rPr>
          <w:sz w:val="28"/>
          <w:szCs w:val="28"/>
        </w:rPr>
        <w:t>2025</w:t>
      </w:r>
    </w:p>
    <w:p w14:paraId="4D68E180" w14:textId="3F549B9E" w:rsidR="00212F4C" w:rsidRPr="005A0AF0" w:rsidRDefault="00212F4C" w:rsidP="00DD770D">
      <w:pPr>
        <w:pStyle w:val="a5"/>
        <w:rPr>
          <w:szCs w:val="26"/>
        </w:rPr>
      </w:pPr>
      <w:r w:rsidRPr="005A0AF0">
        <w:rPr>
          <w:szCs w:val="26"/>
        </w:rPr>
        <w:br w:type="page"/>
      </w:r>
    </w:p>
    <w:p w14:paraId="4B9FD021" w14:textId="77777777" w:rsidR="0089722C" w:rsidRPr="000F05ED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0F05ED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1534C" w14:textId="77777777" w:rsidR="00A10793" w:rsidRDefault="00A10793">
      <w:r>
        <w:separator/>
      </w:r>
    </w:p>
    <w:p w14:paraId="46B552D7" w14:textId="77777777" w:rsidR="00A10793" w:rsidRDefault="00A10793"/>
  </w:endnote>
  <w:endnote w:type="continuationSeparator" w:id="0">
    <w:p w14:paraId="3B931DDD" w14:textId="77777777" w:rsidR="00A10793" w:rsidRDefault="00A10793">
      <w:r>
        <w:continuationSeparator/>
      </w:r>
    </w:p>
    <w:p w14:paraId="15ED6A33" w14:textId="77777777" w:rsidR="00A10793" w:rsidRDefault="00A107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4050878"/>
      <w:docPartObj>
        <w:docPartGallery w:val="Page Numbers (Top of Page)"/>
        <w:docPartUnique/>
      </w:docPartObj>
    </w:sdtPr>
    <w:sdtContent>
      <w:p w14:paraId="5B08EEC5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9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AEC30" w14:textId="77777777" w:rsidR="00A10793" w:rsidRDefault="00A10793">
      <w:r>
        <w:separator/>
      </w:r>
    </w:p>
    <w:p w14:paraId="3893BA04" w14:textId="77777777" w:rsidR="00A10793" w:rsidRDefault="00A10793"/>
  </w:footnote>
  <w:footnote w:type="continuationSeparator" w:id="0">
    <w:p w14:paraId="2E4537F9" w14:textId="77777777" w:rsidR="00A10793" w:rsidRDefault="00A10793">
      <w:r>
        <w:continuationSeparator/>
      </w:r>
    </w:p>
    <w:p w14:paraId="30812419" w14:textId="77777777" w:rsidR="00A10793" w:rsidRDefault="00A107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ListNumber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564797886">
    <w:abstractNumId w:val="23"/>
  </w:num>
  <w:num w:numId="2" w16cid:durableId="1768578091">
    <w:abstractNumId w:val="19"/>
  </w:num>
  <w:num w:numId="3" w16cid:durableId="499348497">
    <w:abstractNumId w:val="21"/>
  </w:num>
  <w:num w:numId="4" w16cid:durableId="258176241">
    <w:abstractNumId w:val="22"/>
  </w:num>
  <w:num w:numId="5" w16cid:durableId="1318608865">
    <w:abstractNumId w:val="18"/>
  </w:num>
  <w:num w:numId="6" w16cid:durableId="1077173429">
    <w:abstractNumId w:val="15"/>
  </w:num>
  <w:num w:numId="7" w16cid:durableId="1590239653">
    <w:abstractNumId w:val="16"/>
  </w:num>
  <w:num w:numId="8" w16cid:durableId="1475879068">
    <w:abstractNumId w:val="2"/>
  </w:num>
  <w:num w:numId="9" w16cid:durableId="15711121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2539010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 w16cid:durableId="766972983">
    <w:abstractNumId w:val="0"/>
  </w:num>
  <w:num w:numId="12" w16cid:durableId="280461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 w16cid:durableId="2658153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 w16cid:durableId="11448129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 w16cid:durableId="3213545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 w16cid:durableId="21121207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 w16cid:durableId="13129512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12323519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 w16cid:durableId="195620935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 w16cid:durableId="18825493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 w16cid:durableId="2913288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 w16cid:durableId="8839535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 w16cid:durableId="1413507570">
    <w:abstractNumId w:val="11"/>
  </w:num>
  <w:num w:numId="24" w16cid:durableId="472792370">
    <w:abstractNumId w:val="9"/>
  </w:num>
  <w:num w:numId="25" w16cid:durableId="1755393123">
    <w:abstractNumId w:val="8"/>
  </w:num>
  <w:num w:numId="26" w16cid:durableId="980886789">
    <w:abstractNumId w:val="7"/>
  </w:num>
  <w:num w:numId="27" w16cid:durableId="1425222913">
    <w:abstractNumId w:val="6"/>
  </w:num>
  <w:num w:numId="28" w16cid:durableId="881552480">
    <w:abstractNumId w:val="10"/>
  </w:num>
  <w:num w:numId="29" w16cid:durableId="102575416">
    <w:abstractNumId w:val="5"/>
  </w:num>
  <w:num w:numId="30" w16cid:durableId="1968506826">
    <w:abstractNumId w:val="4"/>
  </w:num>
  <w:num w:numId="31" w16cid:durableId="15796605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7D1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55C0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0793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49B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A10A72"/>
  <w15:docId w15:val="{9E65E1E0-3AD4-4BC8-8A5F-C71D2A31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Heading3">
    <w:name w:val="heading 3"/>
    <w:basedOn w:val="Heading2"/>
    <w:next w:val="BodyText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Heading4">
    <w:name w:val="heading 4"/>
    <w:basedOn w:val="Heading3"/>
    <w:next w:val="BodyText"/>
    <w:link w:val="Heading4Char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Heading6">
    <w:name w:val="heading 6"/>
    <w:basedOn w:val="Heading5"/>
    <w:next w:val="BodyText"/>
    <w:link w:val="Heading6Char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0">
    <w:name w:val="Штамп"/>
    <w:basedOn w:val="Normal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BodyText">
    <w:name w:val="Body Text"/>
    <w:basedOn w:val="Normal"/>
    <w:link w:val="BodyTextChar"/>
    <w:qFormat/>
    <w:rsid w:val="00C14EAD"/>
    <w:pPr>
      <w:spacing w:after="120"/>
      <w:ind w:firstLine="709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21A2E"/>
    <w:rPr>
      <w:rFonts w:ascii="PT Serif" w:hAnsi="PT Serif"/>
      <w:sz w:val="24"/>
    </w:rPr>
  </w:style>
  <w:style w:type="character" w:customStyle="1" w:styleId="Heading5Char">
    <w:name w:val="Heading 5 Char"/>
    <w:link w:val="Heading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Heading6Char">
    <w:name w:val="Heading 6 Char"/>
    <w:link w:val="Heading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Heading7Char">
    <w:name w:val="Heading 7 Char"/>
    <w:link w:val="Heading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Heading8Char">
    <w:name w:val="Heading 8 Char"/>
    <w:link w:val="Heading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Heading9Char">
    <w:name w:val="Heading 9 Char"/>
    <w:link w:val="Heading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TOC2">
    <w:name w:val="toc 2"/>
    <w:basedOn w:val="Normal"/>
    <w:next w:val="Normal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TOC4">
    <w:name w:val="toc 4"/>
    <w:basedOn w:val="Normal"/>
    <w:next w:val="Normal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TOC5">
    <w:name w:val="toc 5"/>
    <w:basedOn w:val="Normal"/>
    <w:next w:val="Normal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Footer">
    <w:name w:val="footer"/>
    <w:basedOn w:val="Normal"/>
    <w:link w:val="FooterChar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A2E"/>
    <w:rPr>
      <w:rFonts w:ascii="PT Serif" w:hAnsi="PT Serif"/>
      <w:sz w:val="24"/>
    </w:rPr>
  </w:style>
  <w:style w:type="table" w:styleId="TableGrid">
    <w:name w:val="Table Grid"/>
    <w:basedOn w:val="TableNormal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A224C3"/>
    <w:rPr>
      <w:b/>
      <w:sz w:val="26"/>
      <w:lang w:eastAsia="x-none"/>
    </w:rPr>
  </w:style>
  <w:style w:type="character" w:customStyle="1" w:styleId="Heading2Char">
    <w:name w:val="Heading 2 Char"/>
    <w:link w:val="Heading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EnvelopeReturn">
    <w:name w:val="envelope return"/>
    <w:basedOn w:val="Normal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Title">
    <w:name w:val="Title"/>
    <w:basedOn w:val="Normal"/>
    <w:next w:val="-"/>
    <w:link w:val="TitleChar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TitleChar">
    <w:name w:val="Title Char"/>
    <w:link w:val="Title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Normal"/>
    <w:next w:val="BodyText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Revision">
    <w:name w:val="Revision"/>
    <w:hidden/>
    <w:uiPriority w:val="99"/>
    <w:semiHidden/>
    <w:rsid w:val="008112CD"/>
    <w:rPr>
      <w:sz w:val="28"/>
    </w:rPr>
  </w:style>
  <w:style w:type="character" w:customStyle="1" w:styleId="BodyTextChar">
    <w:name w:val="Body Text Char"/>
    <w:link w:val="BodyText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Normal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BodyText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Normal"/>
    <w:next w:val="BodyText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DefaultParagraphFont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Heading1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Heading1Char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BodyText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BodyTextChar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BodyText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DefaultParagraphFont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Normal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DefaultParagraphFont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ListParagraph">
    <w:name w:val="List Paragraph"/>
    <w:basedOn w:val="Normal"/>
    <w:uiPriority w:val="34"/>
    <w:qFormat/>
    <w:rsid w:val="00CE4980"/>
    <w:p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TableNormal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TableGrid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TableNormal"/>
    <w:uiPriority w:val="99"/>
    <w:rsid w:val="009C2E7B"/>
    <w:tblPr/>
  </w:style>
  <w:style w:type="table" w:customStyle="1" w:styleId="19-">
    <w:name w:val="ГОСТ19-ОЯ"/>
    <w:basedOn w:val="TableNormal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FootnoteText">
    <w:name w:val="footnote text"/>
    <w:basedOn w:val="Normal"/>
    <w:link w:val="FootnoteTextChar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TableNormal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Normal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DefaultParagraphFont"/>
    <w:link w:val="-3"/>
    <w:rsid w:val="00293F4E"/>
    <w:rPr>
      <w:rFonts w:ascii="PT Serif" w:hAnsi="PT Serif"/>
      <w:sz w:val="24"/>
    </w:rPr>
  </w:style>
  <w:style w:type="paragraph" w:customStyle="1" w:styleId="a1">
    <w:name w:val="Обычный с отступом"/>
    <w:basedOn w:val="Normal"/>
    <w:link w:val="a2"/>
    <w:qFormat/>
    <w:locked/>
    <w:rsid w:val="00212F4C"/>
    <w:pPr>
      <w:spacing w:line="348" w:lineRule="auto"/>
      <w:ind w:firstLine="709"/>
    </w:pPr>
  </w:style>
  <w:style w:type="character" w:customStyle="1" w:styleId="a2">
    <w:name w:val="Обычный с отступом Знак"/>
    <w:basedOn w:val="DefaultParagraphFont"/>
    <w:link w:val="a1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Normal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DefaultParagraphFont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3">
    <w:name w:val="Обычный без интервала"/>
    <w:basedOn w:val="Normal"/>
    <w:link w:val="a4"/>
    <w:qFormat/>
    <w:rsid w:val="00C14EAD"/>
    <w:pPr>
      <w:spacing w:line="240" w:lineRule="auto"/>
    </w:pPr>
    <w:rPr>
      <w:lang w:eastAsia="ja-JP"/>
    </w:rPr>
  </w:style>
  <w:style w:type="character" w:customStyle="1" w:styleId="a4">
    <w:name w:val="Обычный без интервала Знак"/>
    <w:basedOn w:val="DefaultParagraphFont"/>
    <w:link w:val="a3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5">
    <w:name w:val="Название организации"/>
    <w:basedOn w:val="-"/>
    <w:link w:val="a6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7">
    <w:name w:val="Экземпляры"/>
    <w:basedOn w:val="Normal"/>
    <w:link w:val="a8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6">
    <w:name w:val="Название организации Знак"/>
    <w:basedOn w:val="-0"/>
    <w:link w:val="a5"/>
    <w:rsid w:val="00F5249F"/>
    <w:rPr>
      <w:rFonts w:ascii="PT Serif" w:hAnsi="PT Serif"/>
      <w:sz w:val="24"/>
    </w:rPr>
  </w:style>
  <w:style w:type="paragraph" w:customStyle="1" w:styleId="a9">
    <w:name w:val="УДК"/>
    <w:basedOn w:val="Normal"/>
    <w:link w:val="aa"/>
    <w:qFormat/>
    <w:rsid w:val="00F5249F"/>
    <w:pPr>
      <w:spacing w:line="276" w:lineRule="auto"/>
      <w:jc w:val="left"/>
    </w:pPr>
    <w:rPr>
      <w:szCs w:val="24"/>
    </w:rPr>
  </w:style>
  <w:style w:type="character" w:customStyle="1" w:styleId="a8">
    <w:name w:val="Экземпляры Знак"/>
    <w:basedOn w:val="DefaultParagraphFont"/>
    <w:link w:val="a7"/>
    <w:rsid w:val="00F5249F"/>
    <w:rPr>
      <w:rFonts w:ascii="PT Serif" w:eastAsia="Calibri" w:hAnsi="PT Serif"/>
      <w:sz w:val="24"/>
      <w:szCs w:val="24"/>
    </w:rPr>
  </w:style>
  <w:style w:type="paragraph" w:customStyle="1" w:styleId="ab">
    <w:name w:val="Подчеркивание"/>
    <w:basedOn w:val="Normal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a">
    <w:name w:val="УДК Знак"/>
    <w:basedOn w:val="DefaultParagraphFont"/>
    <w:link w:val="a9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Normal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DefaultParagraphFont"/>
    <w:link w:val="-5"/>
    <w:rsid w:val="00F5249F"/>
    <w:rPr>
      <w:rFonts w:ascii="PT Serif" w:hAnsi="PT Serif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EnvelopeAddress">
    <w:name w:val="envelope address"/>
    <w:basedOn w:val="Normal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C14EAD"/>
    <w:rPr>
      <w:szCs w:val="24"/>
    </w:rPr>
  </w:style>
  <w:style w:type="paragraph" w:styleId="PlainText">
    <w:name w:val="Plain Text"/>
    <w:basedOn w:val="Normal"/>
    <w:link w:val="PlainTextChar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293F4E"/>
    <w:rPr>
      <w:rFonts w:ascii="PT Serif" w:hAnsi="PT Serif"/>
      <w:sz w:val="21"/>
      <w:szCs w:val="21"/>
    </w:rPr>
  </w:style>
  <w:style w:type="paragraph" w:styleId="BalloonText">
    <w:name w:val="Balloon Text"/>
    <w:basedOn w:val="Normal"/>
    <w:link w:val="BalloonTextChar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93F4E"/>
    <w:rPr>
      <w:rFonts w:ascii="PT Serif" w:hAnsi="PT Serif" w:cs="Segoe U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BlockText">
    <w:name w:val="Block Text"/>
    <w:basedOn w:val="Normal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Heading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BodyText"/>
    <w:qFormat/>
    <w:rsid w:val="00471166"/>
    <w:pPr>
      <w:ind w:firstLine="706"/>
    </w:pPr>
  </w:style>
  <w:style w:type="table" w:customStyle="1" w:styleId="TableStyleAbbreviations">
    <w:name w:val="TableStyleAbbreviations"/>
    <w:basedOn w:val="TableNormal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TableNormal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PlainTable41">
    <w:name w:val="Plain Table 41"/>
    <w:basedOn w:val="TableNormal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paragraph" w:customStyle="1" w:styleId="Default">
    <w:name w:val="Default"/>
    <w:rsid w:val="001F57D1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0BE5D-A101-4743-9823-E52CDBAE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607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Doofenshmirtz Evil Incorporated</dc:creator>
  <cp:keywords/>
  <dc:description/>
  <cp:lastModifiedBy>User</cp:lastModifiedBy>
  <cp:revision>171</cp:revision>
  <cp:lastPrinted>2018-01-25T10:32:00Z</cp:lastPrinted>
  <dcterms:created xsi:type="dcterms:W3CDTF">2018-01-22T12:50:00Z</dcterms:created>
  <dcterms:modified xsi:type="dcterms:W3CDTF">2025-04-14T21:40:00Z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